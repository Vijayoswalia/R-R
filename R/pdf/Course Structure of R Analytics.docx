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2"/>
          <w:szCs w:val="22"/>
        </w:rPr>
        <w:id w:val="82876124"/>
        <w:docPartObj>
          <w:docPartGallery w:val="Table of Contents"/>
          <w:docPartUnique/>
        </w:docPartObj>
      </w:sdtPr>
      <w:sdtEndPr>
        <w:rPr>
          <w:rFonts w:eastAsia="Droid Sans Fallback"/>
          <w:b w:val="0"/>
          <w:bCs w:val="0"/>
          <w:color w:val="auto"/>
          <w:kern w:val="3"/>
          <w:lang w:val="en-IN" w:eastAsia="zh-CN" w:bidi="hi-IN"/>
        </w:rPr>
      </w:sdtEndPr>
      <w:sdtContent>
        <w:p w:rsidR="00FE6AAF" w:rsidRPr="004F0CE8" w:rsidRDefault="00FE6AAF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  <w:r w:rsidRPr="004F0CE8">
            <w:rPr>
              <w:rFonts w:ascii="Times New Roman" w:hAnsi="Times New Roman" w:cs="Times New Roman"/>
              <w:sz w:val="22"/>
              <w:szCs w:val="22"/>
            </w:rPr>
            <w:t>Contents</w:t>
          </w:r>
        </w:p>
        <w:p w:rsidR="005E10CF" w:rsidRDefault="00FE6AA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 w:rsidRPr="004F0CE8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Pr="004F0CE8">
            <w:rPr>
              <w:rFonts w:ascii="Times New Roman" w:hAnsi="Times New Roman" w:cs="Times New Roman"/>
              <w:sz w:val="22"/>
              <w:szCs w:val="22"/>
            </w:rPr>
            <w:instrText xml:space="preserve"> TOC \o "1-3" \h \z \u </w:instrText>
          </w:r>
          <w:r w:rsidRPr="004F0CE8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hyperlink w:anchor="_Toc493448755" w:history="1">
            <w:r w:rsidR="005E10CF" w:rsidRPr="00131B05">
              <w:rPr>
                <w:rStyle w:val="Hyperlink"/>
                <w:noProof/>
              </w:rPr>
              <w:t>Class 1: What is R</w:t>
            </w:r>
            <w:r w:rsidR="005E10CF">
              <w:rPr>
                <w:noProof/>
                <w:webHidden/>
              </w:rPr>
              <w:tab/>
            </w:r>
            <w:r w:rsidR="005E10CF">
              <w:rPr>
                <w:noProof/>
                <w:webHidden/>
              </w:rPr>
              <w:fldChar w:fldCharType="begin"/>
            </w:r>
            <w:r w:rsidR="005E10CF">
              <w:rPr>
                <w:noProof/>
                <w:webHidden/>
              </w:rPr>
              <w:instrText xml:space="preserve"> PAGEREF _Toc493448755 \h </w:instrText>
            </w:r>
            <w:r w:rsidR="005E10CF">
              <w:rPr>
                <w:noProof/>
                <w:webHidden/>
              </w:rPr>
            </w:r>
            <w:r w:rsidR="005E10CF">
              <w:rPr>
                <w:noProof/>
                <w:webHidden/>
              </w:rPr>
              <w:fldChar w:fldCharType="separate"/>
            </w:r>
            <w:r w:rsidR="005E10CF">
              <w:rPr>
                <w:noProof/>
                <w:webHidden/>
              </w:rPr>
              <w:t>1</w:t>
            </w:r>
            <w:r w:rsidR="005E10CF">
              <w:rPr>
                <w:noProof/>
                <w:webHidden/>
              </w:rPr>
              <w:fldChar w:fldCharType="end"/>
            </w:r>
          </w:hyperlink>
        </w:p>
        <w:p w:rsidR="005E10CF" w:rsidRDefault="005E10C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448756" w:history="1">
            <w:r w:rsidRPr="00131B05">
              <w:rPr>
                <w:rStyle w:val="Hyperlink"/>
                <w:noProof/>
              </w:rPr>
              <w:t>Class 2: R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CF" w:rsidRDefault="005E10C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448757" w:history="1">
            <w:r w:rsidRPr="00131B05">
              <w:rPr>
                <w:rStyle w:val="Hyperlink"/>
                <w:noProof/>
              </w:rPr>
              <w:t>Class 3: Array and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CF" w:rsidRDefault="005E10C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448758" w:history="1">
            <w:r w:rsidRPr="00131B05">
              <w:rPr>
                <w:rStyle w:val="Hyperlink"/>
                <w:noProof/>
              </w:rPr>
              <w:t>Class 4: Factors and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CF" w:rsidRDefault="005E10C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448759" w:history="1">
            <w:r w:rsidRPr="00131B05">
              <w:rPr>
                <w:rStyle w:val="Hyperlink"/>
                <w:noProof/>
              </w:rPr>
              <w:t>Class 5: 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CF" w:rsidRDefault="005E10C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448760" w:history="1">
            <w:r w:rsidRPr="00131B05">
              <w:rPr>
                <w:rStyle w:val="Hyperlink"/>
                <w:noProof/>
              </w:rPr>
              <w:t>Class: 6/7 Apply Family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CF" w:rsidRDefault="005E10C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448761" w:history="1">
            <w:r w:rsidRPr="00131B05">
              <w:rPr>
                <w:rStyle w:val="Hyperlink"/>
                <w:noProof/>
              </w:rPr>
              <w:t>Class 8: Date/Time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CF" w:rsidRDefault="005E10C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448762" w:history="1">
            <w:r w:rsidRPr="00131B05">
              <w:rPr>
                <w:rStyle w:val="Hyperlink"/>
                <w:noProof/>
              </w:rPr>
              <w:t>Class 9: Reading and Writing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CF" w:rsidRDefault="005E10C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448763" w:history="1">
            <w:r w:rsidRPr="00131B05">
              <w:rPr>
                <w:rStyle w:val="Hyperlink"/>
                <w:noProof/>
              </w:rPr>
              <w:t>Class 10: Loops in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CF" w:rsidRDefault="005E10C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448764" w:history="1">
            <w:r w:rsidRPr="00131B05">
              <w:rPr>
                <w:rStyle w:val="Hyperlink"/>
                <w:noProof/>
              </w:rPr>
              <w:t>Class 11: Graph 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CF" w:rsidRDefault="005E10C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448765" w:history="1">
            <w:r w:rsidRPr="00131B05">
              <w:rPr>
                <w:rStyle w:val="Hyperlink"/>
                <w:noProof/>
              </w:rPr>
              <w:t>Class 11: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CF" w:rsidRDefault="005E10C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448766" w:history="1">
            <w:r w:rsidRPr="00131B05">
              <w:rPr>
                <w:rStyle w:val="Hyperlink"/>
                <w:noProof/>
              </w:rPr>
              <w:t>Class 12: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CF" w:rsidRDefault="005E10C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448767" w:history="1">
            <w:r w:rsidRPr="00131B05">
              <w:rPr>
                <w:rStyle w:val="Hyperlink"/>
                <w:noProof/>
              </w:rPr>
              <w:t>Class 13: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CF" w:rsidRDefault="005E10C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448768" w:history="1">
            <w:r w:rsidRPr="00131B05">
              <w:rPr>
                <w:rStyle w:val="Hyperlink"/>
                <w:noProof/>
              </w:rPr>
              <w:t>Class 14-17: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CF" w:rsidRDefault="005E10C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448769" w:history="1">
            <w:r w:rsidRPr="00131B05">
              <w:rPr>
                <w:rStyle w:val="Hyperlink"/>
                <w:noProof/>
              </w:rPr>
              <w:t>Class 18: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CF" w:rsidRDefault="005E10C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448770" w:history="1">
            <w:r w:rsidRPr="00131B05">
              <w:rPr>
                <w:rStyle w:val="Hyperlink"/>
                <w:noProof/>
              </w:rPr>
              <w:t>Class 19: Time Series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CF" w:rsidRDefault="005E10C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3448771" w:history="1">
            <w:r w:rsidRPr="00131B05">
              <w:rPr>
                <w:rStyle w:val="Hyperlink"/>
                <w:noProof/>
              </w:rPr>
              <w:t>Class 20: 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AAF" w:rsidRPr="004F0CE8" w:rsidRDefault="00FE6AAF">
          <w:pPr>
            <w:rPr>
              <w:rFonts w:ascii="Times New Roman" w:hAnsi="Times New Roman" w:cs="Times New Roman"/>
              <w:sz w:val="22"/>
              <w:szCs w:val="22"/>
            </w:rPr>
          </w:pPr>
          <w:r w:rsidRPr="004F0CE8">
            <w:rPr>
              <w:rFonts w:ascii="Times New Roman" w:hAnsi="Times New Roman" w:cs="Times New Roman"/>
              <w:sz w:val="22"/>
              <w:szCs w:val="22"/>
            </w:rPr>
            <w:fldChar w:fldCharType="end"/>
          </w:r>
        </w:p>
      </w:sdtContent>
    </w:sdt>
    <w:p w:rsidR="00261E66" w:rsidRPr="004F0CE8" w:rsidRDefault="00261E66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261E66" w:rsidRPr="004F0CE8" w:rsidRDefault="002104BC" w:rsidP="00AF3D94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0CE8">
        <w:rPr>
          <w:rFonts w:ascii="Times New Roman" w:hAnsi="Times New Roman" w:cs="Times New Roman"/>
          <w:b/>
          <w:sz w:val="22"/>
          <w:szCs w:val="22"/>
          <w:u w:val="single"/>
        </w:rPr>
        <w:t>R Programming &amp; Data Analytics</w:t>
      </w:r>
    </w:p>
    <w:p w:rsidR="00261E66" w:rsidRPr="007D5260" w:rsidRDefault="00F21E6D" w:rsidP="007D5260">
      <w:pPr>
        <w:pStyle w:val="Heading1"/>
        <w:rPr>
          <w:szCs w:val="36"/>
        </w:rPr>
      </w:pPr>
      <w:bookmarkStart w:id="0" w:name="_Toc493448755"/>
      <w:r w:rsidRPr="007D5260">
        <w:t>Class 1</w:t>
      </w:r>
      <w:r w:rsidR="0087762B" w:rsidRPr="007D5260">
        <w:t>:</w:t>
      </w:r>
      <w:r w:rsidR="007866D5" w:rsidRPr="007D5260">
        <w:t xml:space="preserve"> What is R</w:t>
      </w:r>
      <w:bookmarkEnd w:id="0"/>
    </w:p>
    <w:p w:rsidR="00F21E6D" w:rsidRPr="004F0CE8" w:rsidRDefault="00F21E6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History of R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Features of R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SAS versus R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S and S-PLUS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Obtaining R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R Interface</w:t>
      </w:r>
    </w:p>
    <w:p w:rsidR="00261E66" w:rsidRPr="007D5260" w:rsidRDefault="00F21E6D" w:rsidP="007D5260">
      <w:pPr>
        <w:pStyle w:val="Heading1"/>
        <w:rPr>
          <w:szCs w:val="36"/>
        </w:rPr>
      </w:pPr>
      <w:bookmarkStart w:id="1" w:name="_Toc493448756"/>
      <w:r w:rsidRPr="007D5260">
        <w:rPr>
          <w:szCs w:val="36"/>
        </w:rPr>
        <w:t>Class 2</w:t>
      </w:r>
      <w:r w:rsidR="0087762B" w:rsidRPr="007D5260">
        <w:t>:</w:t>
      </w:r>
      <w:r w:rsidR="007866D5" w:rsidRPr="007D5260">
        <w:t xml:space="preserve"> R Data Types</w:t>
      </w:r>
      <w:bookmarkEnd w:id="1"/>
    </w:p>
    <w:p w:rsidR="00261E66" w:rsidRPr="004F0CE8" w:rsidRDefault="00F1358E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 xml:space="preserve">What are R </w:t>
      </w:r>
      <w:r w:rsidR="005B45F0" w:rsidRPr="004F0CE8">
        <w:rPr>
          <w:rFonts w:ascii="Times New Roman" w:hAnsi="Times New Roman" w:cs="Times New Roman"/>
          <w:sz w:val="22"/>
          <w:szCs w:val="22"/>
        </w:rPr>
        <w:t xml:space="preserve">Data </w:t>
      </w:r>
      <w:proofErr w:type="gramStart"/>
      <w:r w:rsidR="005B45F0" w:rsidRPr="004F0CE8">
        <w:rPr>
          <w:rFonts w:ascii="Times New Roman" w:hAnsi="Times New Roman" w:cs="Times New Roman"/>
          <w:sz w:val="22"/>
          <w:szCs w:val="22"/>
        </w:rPr>
        <w:t>type</w:t>
      </w:r>
      <w:r w:rsidRPr="004F0CE8">
        <w:rPr>
          <w:rFonts w:ascii="Times New Roman" w:hAnsi="Times New Roman" w:cs="Times New Roman"/>
          <w:sz w:val="22"/>
          <w:szCs w:val="22"/>
        </w:rPr>
        <w:t>s</w:t>
      </w:r>
      <w:proofErr w:type="gramEnd"/>
    </w:p>
    <w:p w:rsidR="00261E66" w:rsidRPr="004F0CE8" w:rsidRDefault="00F1358E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 xml:space="preserve">What is </w:t>
      </w:r>
      <w:proofErr w:type="gramStart"/>
      <w:r w:rsidR="005B45F0" w:rsidRPr="004F0CE8">
        <w:rPr>
          <w:rFonts w:ascii="Times New Roman" w:hAnsi="Times New Roman" w:cs="Times New Roman"/>
          <w:sz w:val="22"/>
          <w:szCs w:val="22"/>
        </w:rPr>
        <w:t>Coercion</w:t>
      </w:r>
      <w:proofErr w:type="gramEnd"/>
    </w:p>
    <w:p w:rsidR="00261E66" w:rsidRPr="004F0CE8" w:rsidRDefault="00F1358E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 xml:space="preserve">What are </w:t>
      </w:r>
      <w:proofErr w:type="gramStart"/>
      <w:r w:rsidRPr="004F0CE8">
        <w:rPr>
          <w:rFonts w:ascii="Times New Roman" w:hAnsi="Times New Roman" w:cs="Times New Roman"/>
          <w:sz w:val="22"/>
          <w:szCs w:val="22"/>
        </w:rPr>
        <w:t>v</w:t>
      </w:r>
      <w:r w:rsidR="005B45F0" w:rsidRPr="004F0CE8">
        <w:rPr>
          <w:rFonts w:ascii="Times New Roman" w:hAnsi="Times New Roman" w:cs="Times New Roman"/>
          <w:sz w:val="22"/>
          <w:szCs w:val="22"/>
        </w:rPr>
        <w:t>ectors</w:t>
      </w:r>
      <w:proofErr w:type="gramEnd"/>
    </w:p>
    <w:p w:rsidR="002104BC" w:rsidRPr="004F0CE8" w:rsidRDefault="00F1358E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 xml:space="preserve">Mathematical </w:t>
      </w:r>
      <w:r w:rsidR="002104BC" w:rsidRPr="004F0CE8">
        <w:rPr>
          <w:rFonts w:ascii="Times New Roman" w:hAnsi="Times New Roman" w:cs="Times New Roman"/>
          <w:sz w:val="22"/>
          <w:szCs w:val="22"/>
        </w:rPr>
        <w:t>Operations on Vectors</w:t>
      </w:r>
    </w:p>
    <w:p w:rsidR="002104BC" w:rsidRPr="007D5260" w:rsidRDefault="00FE6AAF" w:rsidP="007D5260">
      <w:pPr>
        <w:pStyle w:val="Heading1"/>
        <w:rPr>
          <w:szCs w:val="36"/>
        </w:rPr>
      </w:pPr>
      <w:bookmarkStart w:id="2" w:name="_Toc493448757"/>
      <w:r w:rsidRPr="007D5260">
        <w:rPr>
          <w:szCs w:val="36"/>
        </w:rPr>
        <w:t>Class 3</w:t>
      </w:r>
      <w:r w:rsidR="0087762B" w:rsidRPr="007D5260">
        <w:t>:</w:t>
      </w:r>
      <w:r w:rsidR="00D5287F" w:rsidRPr="007D5260">
        <w:t xml:space="preserve"> Array and Matrix</w:t>
      </w:r>
      <w:bookmarkEnd w:id="2"/>
    </w:p>
    <w:p w:rsidR="00261E66" w:rsidRPr="004F0CE8" w:rsidRDefault="00D5287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 xml:space="preserve">What is </w:t>
      </w:r>
      <w:r w:rsidR="00CB2BC3">
        <w:rPr>
          <w:rFonts w:ascii="Times New Roman" w:hAnsi="Times New Roman" w:cs="Times New Roman"/>
          <w:sz w:val="22"/>
          <w:szCs w:val="22"/>
        </w:rPr>
        <w:t xml:space="preserve">an </w:t>
      </w:r>
      <w:r w:rsidR="005B45F0" w:rsidRPr="004F0CE8">
        <w:rPr>
          <w:rFonts w:ascii="Times New Roman" w:hAnsi="Times New Roman" w:cs="Times New Roman"/>
          <w:sz w:val="22"/>
          <w:szCs w:val="22"/>
        </w:rPr>
        <w:t>Array</w:t>
      </w:r>
      <w:r w:rsidR="00CB2BC3">
        <w:rPr>
          <w:rFonts w:ascii="Times New Roman" w:hAnsi="Times New Roman" w:cs="Times New Roman"/>
          <w:sz w:val="22"/>
          <w:szCs w:val="22"/>
        </w:rPr>
        <w:t xml:space="preserve"> in </w:t>
      </w:r>
      <w:proofErr w:type="gramStart"/>
      <w:r w:rsidR="00CB2BC3">
        <w:rPr>
          <w:rFonts w:ascii="Times New Roman" w:hAnsi="Times New Roman" w:cs="Times New Roman"/>
          <w:sz w:val="22"/>
          <w:szCs w:val="22"/>
        </w:rPr>
        <w:t>R</w:t>
      </w:r>
      <w:proofErr w:type="gramEnd"/>
    </w:p>
    <w:p w:rsidR="00261E66" w:rsidRPr="004F0CE8" w:rsidRDefault="00D5287F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Wh</w:t>
      </w:r>
      <w:r w:rsidR="00CB2BC3">
        <w:rPr>
          <w:rFonts w:ascii="Times New Roman" w:hAnsi="Times New Roman" w:cs="Times New Roman"/>
          <w:sz w:val="22"/>
          <w:szCs w:val="22"/>
        </w:rPr>
        <w:t xml:space="preserve">at is </w:t>
      </w:r>
      <w:r w:rsidR="005B45F0" w:rsidRPr="004F0CE8">
        <w:rPr>
          <w:rFonts w:ascii="Times New Roman" w:hAnsi="Times New Roman" w:cs="Times New Roman"/>
          <w:sz w:val="22"/>
          <w:szCs w:val="22"/>
        </w:rPr>
        <w:t>Matrix</w:t>
      </w:r>
      <w:r w:rsidR="00CB2BC3">
        <w:rPr>
          <w:rFonts w:ascii="Times New Roman" w:hAnsi="Times New Roman" w:cs="Times New Roman"/>
          <w:sz w:val="22"/>
          <w:szCs w:val="22"/>
        </w:rPr>
        <w:t xml:space="preserve"> in </w:t>
      </w:r>
      <w:proofErr w:type="gramStart"/>
      <w:r w:rsidR="00CB2BC3">
        <w:rPr>
          <w:rFonts w:ascii="Times New Roman" w:hAnsi="Times New Roman" w:cs="Times New Roman"/>
          <w:sz w:val="22"/>
          <w:szCs w:val="22"/>
        </w:rPr>
        <w:t>R</w:t>
      </w:r>
      <w:proofErr w:type="gramEnd"/>
    </w:p>
    <w:p w:rsidR="003F2F6B" w:rsidRPr="004F0CE8" w:rsidRDefault="003F2F6B" w:rsidP="003F2F6B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R-bind and C-bind in Matrix</w:t>
      </w:r>
    </w:p>
    <w:p w:rsidR="002104BC" w:rsidRPr="004F0CE8" w:rsidRDefault="002104B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lastRenderedPageBreak/>
        <w:t>Operations on Matrix and Array</w:t>
      </w:r>
    </w:p>
    <w:p w:rsidR="002104BC" w:rsidRPr="007D5260" w:rsidRDefault="00957EFE" w:rsidP="007D5260">
      <w:pPr>
        <w:pStyle w:val="Heading1"/>
        <w:rPr>
          <w:szCs w:val="36"/>
        </w:rPr>
      </w:pPr>
      <w:bookmarkStart w:id="3" w:name="_Toc493448758"/>
      <w:r w:rsidRPr="007D5260">
        <w:rPr>
          <w:szCs w:val="36"/>
        </w:rPr>
        <w:t>Class 4</w:t>
      </w:r>
      <w:r w:rsidR="0087762B" w:rsidRPr="007D5260">
        <w:t>:</w:t>
      </w:r>
      <w:r w:rsidR="007866D5" w:rsidRPr="007D5260">
        <w:t xml:space="preserve"> Factors and List</w:t>
      </w:r>
      <w:bookmarkEnd w:id="3"/>
    </w:p>
    <w:p w:rsidR="002104BC" w:rsidRPr="004F0CE8" w:rsidRDefault="007866D5" w:rsidP="002104BC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are </w:t>
      </w:r>
      <w:proofErr w:type="gramStart"/>
      <w:r w:rsidR="002104BC" w:rsidRPr="004F0CE8">
        <w:rPr>
          <w:rFonts w:ascii="Times New Roman" w:hAnsi="Times New Roman" w:cs="Times New Roman"/>
          <w:sz w:val="22"/>
          <w:szCs w:val="22"/>
        </w:rPr>
        <w:t>Factors</w:t>
      </w:r>
      <w:proofErr w:type="gramEnd"/>
    </w:p>
    <w:p w:rsidR="00261E66" w:rsidRPr="004F0CE8" w:rsidRDefault="007866D5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is </w:t>
      </w:r>
      <w:proofErr w:type="gramStart"/>
      <w:r w:rsidR="005B45F0" w:rsidRPr="004F0CE8">
        <w:rPr>
          <w:rFonts w:ascii="Times New Roman" w:hAnsi="Times New Roman" w:cs="Times New Roman"/>
          <w:sz w:val="22"/>
          <w:szCs w:val="22"/>
        </w:rPr>
        <w:t>List</w:t>
      </w:r>
      <w:proofErr w:type="gramEnd"/>
    </w:p>
    <w:p w:rsidR="00261E66" w:rsidRPr="004F0CE8" w:rsidRDefault="00261E66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261E66" w:rsidRPr="007D5260" w:rsidRDefault="003F2F6B" w:rsidP="007D5260">
      <w:pPr>
        <w:pStyle w:val="Heading1"/>
        <w:rPr>
          <w:szCs w:val="36"/>
        </w:rPr>
      </w:pPr>
      <w:bookmarkStart w:id="4" w:name="_Toc493448759"/>
      <w:r w:rsidRPr="007D5260">
        <w:rPr>
          <w:szCs w:val="36"/>
        </w:rPr>
        <w:t>Class</w:t>
      </w:r>
      <w:r w:rsidR="001C2BB5" w:rsidRPr="007D5260">
        <w:rPr>
          <w:szCs w:val="36"/>
        </w:rPr>
        <w:t xml:space="preserve"> </w:t>
      </w:r>
      <w:r w:rsidR="00957EFE" w:rsidRPr="007D5260">
        <w:rPr>
          <w:szCs w:val="36"/>
        </w:rPr>
        <w:t>5</w:t>
      </w:r>
      <w:r w:rsidR="0087762B" w:rsidRPr="007D5260">
        <w:t xml:space="preserve">: </w:t>
      </w:r>
      <w:r w:rsidR="008820E4" w:rsidRPr="007D5260">
        <w:t>Data Frame</w:t>
      </w:r>
      <w:bookmarkEnd w:id="4"/>
    </w:p>
    <w:p w:rsidR="003F2F6B" w:rsidRPr="004F0CE8" w:rsidRDefault="008820E4" w:rsidP="003F2F6B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 xml:space="preserve">What is </w:t>
      </w:r>
      <w:r w:rsidR="003F2F6B" w:rsidRPr="004F0CE8">
        <w:rPr>
          <w:rFonts w:ascii="Times New Roman" w:hAnsi="Times New Roman" w:cs="Times New Roman"/>
          <w:sz w:val="22"/>
          <w:szCs w:val="22"/>
        </w:rPr>
        <w:t xml:space="preserve">Data </w:t>
      </w:r>
      <w:proofErr w:type="gramStart"/>
      <w:r w:rsidR="003F2F6B" w:rsidRPr="004F0CE8">
        <w:rPr>
          <w:rFonts w:ascii="Times New Roman" w:hAnsi="Times New Roman" w:cs="Times New Roman"/>
          <w:sz w:val="22"/>
          <w:szCs w:val="22"/>
        </w:rPr>
        <w:t>Frame</w:t>
      </w:r>
      <w:proofErr w:type="gramEnd"/>
    </w:p>
    <w:p w:rsidR="00261E66" w:rsidRPr="004F0CE8" w:rsidRDefault="001C2BB5">
      <w:pPr>
        <w:pStyle w:val="Standard"/>
        <w:rPr>
          <w:rFonts w:ascii="Times New Roman" w:hAnsi="Times New Roman" w:cs="Times New Roman"/>
          <w:bCs/>
          <w:sz w:val="22"/>
          <w:szCs w:val="22"/>
        </w:rPr>
      </w:pPr>
      <w:r w:rsidRPr="004F0CE8">
        <w:rPr>
          <w:rFonts w:ascii="Times New Roman" w:hAnsi="Times New Roman" w:cs="Times New Roman"/>
          <w:bCs/>
          <w:sz w:val="22"/>
          <w:szCs w:val="22"/>
        </w:rPr>
        <w:t>Merging of Data frame</w:t>
      </w:r>
    </w:p>
    <w:p w:rsidR="001C2BB5" w:rsidRPr="004F0CE8" w:rsidRDefault="001C2BB5">
      <w:pPr>
        <w:pStyle w:val="Standard"/>
        <w:rPr>
          <w:rFonts w:ascii="Times New Roman" w:hAnsi="Times New Roman" w:cs="Times New Roman"/>
          <w:bCs/>
          <w:sz w:val="22"/>
          <w:szCs w:val="22"/>
        </w:rPr>
      </w:pPr>
      <w:r w:rsidRPr="004F0CE8">
        <w:rPr>
          <w:rFonts w:ascii="Times New Roman" w:hAnsi="Times New Roman" w:cs="Times New Roman"/>
          <w:bCs/>
          <w:sz w:val="22"/>
          <w:szCs w:val="22"/>
        </w:rPr>
        <w:t>Joins in Data frame</w:t>
      </w:r>
    </w:p>
    <w:p w:rsidR="00261E66" w:rsidRPr="004F0CE8" w:rsidRDefault="00261E66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</w:p>
    <w:p w:rsidR="00531758" w:rsidRPr="0087762B" w:rsidRDefault="00531758" w:rsidP="0087762B">
      <w:pPr>
        <w:pStyle w:val="Heading1"/>
        <w:rPr>
          <w:szCs w:val="36"/>
        </w:rPr>
      </w:pPr>
      <w:bookmarkStart w:id="5" w:name="_Toc493448760"/>
      <w:r w:rsidRPr="0087762B">
        <w:rPr>
          <w:szCs w:val="36"/>
        </w:rPr>
        <w:t>Class</w:t>
      </w:r>
      <w:r w:rsidR="0087762B">
        <w:rPr>
          <w:szCs w:val="36"/>
        </w:rPr>
        <w:t>:</w:t>
      </w:r>
      <w:r w:rsidRPr="0087762B">
        <w:rPr>
          <w:szCs w:val="36"/>
        </w:rPr>
        <w:t xml:space="preserve"> 6/7</w:t>
      </w:r>
      <w:r w:rsidR="008820E4" w:rsidRPr="0087762B">
        <w:t xml:space="preserve"> Apply Family</w:t>
      </w:r>
      <w:bookmarkEnd w:id="5"/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Lapply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Sapply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Apply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Tapply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Mapply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Sapply</w:t>
      </w:r>
    </w:p>
    <w:p w:rsidR="00261E66" w:rsidRPr="007D5260" w:rsidRDefault="00531758" w:rsidP="007D5260">
      <w:pPr>
        <w:pStyle w:val="Heading1"/>
        <w:rPr>
          <w:szCs w:val="36"/>
        </w:rPr>
      </w:pPr>
      <w:bookmarkStart w:id="6" w:name="_Toc493448761"/>
      <w:r w:rsidRPr="007D5260">
        <w:rPr>
          <w:szCs w:val="36"/>
        </w:rPr>
        <w:t>Class 8:</w:t>
      </w:r>
      <w:r w:rsidR="008820E4" w:rsidRPr="007D5260">
        <w:t xml:space="preserve"> Date/Time</w:t>
      </w:r>
      <w:bookmarkEnd w:id="6"/>
    </w:p>
    <w:p w:rsidR="00261E66" w:rsidRPr="004F0CE8" w:rsidRDefault="005B45F0">
      <w:pPr>
        <w:pStyle w:val="Standard"/>
        <w:rPr>
          <w:rFonts w:ascii="Times New Roman" w:hAnsi="Times New Roman" w:cs="Times New Roman"/>
          <w:bCs/>
          <w:sz w:val="22"/>
          <w:szCs w:val="22"/>
        </w:rPr>
      </w:pPr>
      <w:r w:rsidRPr="004F0CE8">
        <w:rPr>
          <w:rFonts w:ascii="Times New Roman" w:hAnsi="Times New Roman" w:cs="Times New Roman"/>
          <w:bCs/>
          <w:sz w:val="22"/>
          <w:szCs w:val="22"/>
        </w:rPr>
        <w:t>Date and Time in R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Dates in R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Time in R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Operation on Dates and Time on R</w:t>
      </w:r>
    </w:p>
    <w:p w:rsidR="00261E66" w:rsidRPr="004F0CE8" w:rsidRDefault="00531758" w:rsidP="00DE6E72">
      <w:pPr>
        <w:pStyle w:val="Heading1"/>
      </w:pPr>
      <w:bookmarkStart w:id="7" w:name="_Toc493448762"/>
      <w:r w:rsidRPr="004F0CE8">
        <w:t>Class 9</w:t>
      </w:r>
      <w:r w:rsidR="0087762B">
        <w:t xml:space="preserve">: </w:t>
      </w:r>
      <w:r w:rsidR="005B45F0" w:rsidRPr="004F0CE8">
        <w:t xml:space="preserve">Reading and </w:t>
      </w:r>
      <w:r w:rsidR="00DE6E72" w:rsidRPr="004F0CE8">
        <w:t>Writing</w:t>
      </w:r>
      <w:r w:rsidR="005B45F0" w:rsidRPr="004F0CE8">
        <w:t xml:space="preserve"> data</w:t>
      </w:r>
      <w:bookmarkEnd w:id="7"/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Reading Tabular Data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Reading Large Tables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Writing File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Reading data file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File Connection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Reading lines of text file</w:t>
      </w:r>
    </w:p>
    <w:p w:rsidR="00261E66" w:rsidRPr="004F0CE8" w:rsidRDefault="00531758" w:rsidP="0087762B">
      <w:pPr>
        <w:pStyle w:val="Heading1"/>
      </w:pPr>
      <w:bookmarkStart w:id="8" w:name="_Toc493448763"/>
      <w:r w:rsidRPr="004F0CE8">
        <w:t>Class 10</w:t>
      </w:r>
      <w:r w:rsidR="0087762B">
        <w:t>:</w:t>
      </w:r>
      <w:r w:rsidR="00DE6E72">
        <w:t xml:space="preserve"> Loops in R</w:t>
      </w:r>
      <w:bookmarkEnd w:id="8"/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If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For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Repeat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Next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Return</w:t>
      </w:r>
    </w:p>
    <w:p w:rsidR="00261E66" w:rsidRPr="004F0CE8" w:rsidRDefault="00531758" w:rsidP="00317DFA">
      <w:pPr>
        <w:pStyle w:val="Heading1"/>
      </w:pPr>
      <w:bookmarkStart w:id="9" w:name="_Toc493448764"/>
      <w:r w:rsidRPr="004F0CE8">
        <w:t>Class</w:t>
      </w:r>
      <w:r w:rsidR="00317DFA">
        <w:t xml:space="preserve"> 11: Graph Plotting</w:t>
      </w:r>
      <w:bookmarkEnd w:id="9"/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Density Plot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Dot Plot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Bar Plot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Pie Charts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lastRenderedPageBreak/>
        <w:t>Line Charts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Box Pot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Scatter Pot</w:t>
      </w:r>
    </w:p>
    <w:p w:rsidR="00531758" w:rsidRPr="004F0CE8" w:rsidRDefault="00653E92" w:rsidP="00653E92">
      <w:pPr>
        <w:pStyle w:val="Heading1"/>
      </w:pPr>
      <w:bookmarkStart w:id="10" w:name="_Toc493448765"/>
      <w:r>
        <w:t>Class 11: Probability</w:t>
      </w:r>
      <w:bookmarkEnd w:id="10"/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Theorem of Addition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Theorem of Multiplication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Bayes theorem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Binomial Distribution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Normal Distribution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Uniform Distribution</w:t>
      </w:r>
    </w:p>
    <w:p w:rsidR="00261E66" w:rsidRPr="004F0CE8" w:rsidRDefault="00653E92" w:rsidP="001B316A">
      <w:pPr>
        <w:pStyle w:val="Heading1"/>
      </w:pPr>
      <w:bookmarkStart w:id="11" w:name="_Toc493448766"/>
      <w:r>
        <w:t>C</w:t>
      </w:r>
      <w:r w:rsidR="001B316A">
        <w:t>lass 12: Statistics</w:t>
      </w:r>
      <w:bookmarkEnd w:id="11"/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Descriptive Statistics: Mean, Median, Mode, SD, Variance, Correlation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Inferential Statistics</w:t>
      </w:r>
      <w:r w:rsidR="001D2DC6">
        <w:rPr>
          <w:rFonts w:ascii="Times New Roman" w:hAnsi="Times New Roman" w:cs="Times New Roman"/>
          <w:sz w:val="22"/>
          <w:szCs w:val="22"/>
        </w:rPr>
        <w:t>: Hypothesis testing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Non Parametric Tests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Analytics Methodology</w:t>
      </w:r>
    </w:p>
    <w:p w:rsidR="005E5402" w:rsidRDefault="005E5402" w:rsidP="00653E92">
      <w:pPr>
        <w:pStyle w:val="Heading1"/>
      </w:pPr>
      <w:bookmarkStart w:id="12" w:name="_Toc493448767"/>
      <w:r>
        <w:t>Class 13: Regression</w:t>
      </w:r>
      <w:bookmarkEnd w:id="12"/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 xml:space="preserve">Data Exploration and Data </w:t>
      </w:r>
      <w:proofErr w:type="spellStart"/>
      <w:r w:rsidRPr="004F0CE8">
        <w:rPr>
          <w:rFonts w:ascii="Times New Roman" w:hAnsi="Times New Roman" w:cs="Times New Roman"/>
          <w:sz w:val="22"/>
          <w:szCs w:val="22"/>
        </w:rPr>
        <w:t>Prepration</w:t>
      </w:r>
      <w:proofErr w:type="spellEnd"/>
      <w:r w:rsidRPr="004F0CE8">
        <w:rPr>
          <w:rFonts w:ascii="Times New Roman" w:hAnsi="Times New Roman" w:cs="Times New Roman"/>
          <w:sz w:val="22"/>
          <w:szCs w:val="22"/>
        </w:rPr>
        <w:t xml:space="preserve"> for Modelling</w:t>
      </w:r>
    </w:p>
    <w:p w:rsidR="00261E66" w:rsidRPr="004F0CE8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Linear Regression</w:t>
      </w:r>
    </w:p>
    <w:p w:rsidR="00261E66" w:rsidRDefault="005B45F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4F0CE8">
        <w:rPr>
          <w:rFonts w:ascii="Times New Roman" w:hAnsi="Times New Roman" w:cs="Times New Roman"/>
          <w:sz w:val="22"/>
          <w:szCs w:val="22"/>
        </w:rPr>
        <w:t>Logistic Regression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Poisson Regression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Polynomial Regression</w:t>
      </w:r>
    </w:p>
    <w:p w:rsidR="005E5402" w:rsidRDefault="005E5402" w:rsidP="006B0DA9">
      <w:pPr>
        <w:pStyle w:val="Heading1"/>
      </w:pPr>
      <w:bookmarkStart w:id="13" w:name="_Toc493448768"/>
      <w:r>
        <w:t>Class 14</w:t>
      </w:r>
      <w:r w:rsidR="00653E92">
        <w:t>-17</w:t>
      </w:r>
      <w:r>
        <w:t xml:space="preserve">: </w:t>
      </w:r>
      <w:r w:rsidR="00A10089">
        <w:t>Classification</w:t>
      </w:r>
      <w:bookmarkEnd w:id="13"/>
    </w:p>
    <w:p w:rsidR="005E540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K-Nearest Neighbour classification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Naive Bayes classifier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Artificial Neural Network</w:t>
      </w:r>
    </w:p>
    <w:p w:rsidR="00653E92" w:rsidRDefault="00653E92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 Vector Machines</w:t>
      </w:r>
    </w:p>
    <w:p w:rsidR="005E5402" w:rsidRPr="004F0CE8" w:rsidRDefault="005E5402" w:rsidP="006B0DA9">
      <w:pPr>
        <w:pStyle w:val="Heading1"/>
      </w:pPr>
      <w:bookmarkStart w:id="14" w:name="_Toc493448769"/>
      <w:r>
        <w:t>Class 18: Clustering</w:t>
      </w:r>
      <w:bookmarkEnd w:id="14"/>
    </w:p>
    <w:p w:rsidR="00261E66" w:rsidRDefault="006B0DA9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K-Means Clustering</w:t>
      </w:r>
    </w:p>
    <w:p w:rsidR="006B0DA9" w:rsidRDefault="006B0DA9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Hierarchical Clustering</w:t>
      </w:r>
    </w:p>
    <w:p w:rsidR="005E5402" w:rsidRPr="004F0CE8" w:rsidRDefault="005E5402" w:rsidP="006B0DA9">
      <w:pPr>
        <w:pStyle w:val="Heading1"/>
      </w:pPr>
      <w:bookmarkStart w:id="15" w:name="_Toc493448770"/>
      <w:r>
        <w:t>Class 19: Time Series Analysis</w:t>
      </w:r>
      <w:bookmarkEnd w:id="15"/>
    </w:p>
    <w:p w:rsidR="00261E66" w:rsidRDefault="006B0DA9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Components of Time Series </w:t>
      </w:r>
    </w:p>
    <w:p w:rsidR="006B0DA9" w:rsidRDefault="006B0DA9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Differencing</w:t>
      </w:r>
    </w:p>
    <w:p w:rsidR="006B0DA9" w:rsidRDefault="002235EB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Moving Average Method</w:t>
      </w:r>
    </w:p>
    <w:p w:rsidR="002235EB" w:rsidRDefault="002235EB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Auto Regression</w:t>
      </w:r>
    </w:p>
    <w:p w:rsidR="002235EB" w:rsidRDefault="002235EB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ARMA</w:t>
      </w:r>
    </w:p>
    <w:p w:rsidR="002235EB" w:rsidRDefault="002235EB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ARIMA</w:t>
      </w:r>
    </w:p>
    <w:p w:rsidR="005E5402" w:rsidRDefault="005E5402" w:rsidP="00A10089">
      <w:pPr>
        <w:pStyle w:val="Heading1"/>
      </w:pPr>
      <w:bookmarkStart w:id="16" w:name="_Toc493448771"/>
      <w:r>
        <w:t>Class 20:</w:t>
      </w:r>
      <w:r w:rsidR="00653E92">
        <w:t xml:space="preserve"> </w:t>
      </w:r>
      <w:r w:rsidR="00A10089">
        <w:t>Revision</w:t>
      </w:r>
      <w:bookmarkEnd w:id="16"/>
    </w:p>
    <w:p w:rsidR="00A10089" w:rsidRPr="004F0CE8" w:rsidRDefault="00A10089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Q/A</w:t>
      </w:r>
    </w:p>
    <w:p w:rsidR="00261E66" w:rsidRDefault="00261E66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261E66" w:rsidRPr="004F0CE8" w:rsidRDefault="00261E66">
      <w:pPr>
        <w:pStyle w:val="Standard"/>
        <w:rPr>
          <w:rFonts w:ascii="Times New Roman" w:hAnsi="Times New Roman" w:cs="Times New Roman"/>
          <w:sz w:val="22"/>
          <w:szCs w:val="22"/>
        </w:rPr>
      </w:pPr>
    </w:p>
    <w:sectPr w:rsidR="00261E66" w:rsidRPr="004F0CE8" w:rsidSect="00261E66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E66" w:rsidRDefault="00261E66" w:rsidP="00261E66">
      <w:r>
        <w:separator/>
      </w:r>
    </w:p>
  </w:endnote>
  <w:endnote w:type="continuationSeparator" w:id="0">
    <w:p w:rsidR="00261E66" w:rsidRDefault="00261E66" w:rsidP="00261E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5F0" w:rsidRDefault="005B45F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Rakhi</w:t>
    </w:r>
    <w:proofErr w:type="spellEnd"/>
    <w:r>
      <w:rPr>
        <w:rFonts w:asciiTheme="majorHAnsi" w:hAnsiTheme="majorHAnsi"/>
      </w:rPr>
      <w:t xml:space="preserve"> Singh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5B45F0">
        <w:rPr>
          <w:rFonts w:asciiTheme="majorHAnsi" w:hAnsiTheme="majorHAnsi"/>
          <w:noProof/>
        </w:rPr>
        <w:t>1</w:t>
      </w:r>
    </w:fldSimple>
  </w:p>
  <w:p w:rsidR="005B45F0" w:rsidRDefault="005B45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E66" w:rsidRDefault="005B45F0" w:rsidP="00261E66">
      <w:r w:rsidRPr="00261E66">
        <w:rPr>
          <w:color w:val="000000"/>
        </w:rPr>
        <w:separator/>
      </w:r>
    </w:p>
  </w:footnote>
  <w:footnote w:type="continuationSeparator" w:id="0">
    <w:p w:rsidR="00261E66" w:rsidRDefault="00261E66" w:rsidP="00261E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9"/>
      <w:gridCol w:w="1229"/>
    </w:tblGrid>
    <w:tr w:rsidR="00FE6AA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F15DE2FF3A441F2860BC587B506125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E6AAF" w:rsidRDefault="00FE6AAF" w:rsidP="00FE6AAF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Course Structure of R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AC46352414E4EC192486C5EA1C38DE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E6AAF" w:rsidRDefault="00FE6AAF" w:rsidP="00FE6AAF">
              <w:pPr>
                <w:pStyle w:val="Header"/>
                <w:jc w:val="both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</w:p>
          </w:tc>
        </w:sdtContent>
      </w:sdt>
    </w:tr>
  </w:tbl>
  <w:p w:rsidR="00FE6AAF" w:rsidRDefault="00FE6A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02318"/>
    <w:multiLevelType w:val="hybridMultilevel"/>
    <w:tmpl w:val="1BE47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1E66"/>
    <w:rsid w:val="001B316A"/>
    <w:rsid w:val="001C2BB5"/>
    <w:rsid w:val="001D2DC6"/>
    <w:rsid w:val="002104BC"/>
    <w:rsid w:val="002235EB"/>
    <w:rsid w:val="00261E66"/>
    <w:rsid w:val="00317DFA"/>
    <w:rsid w:val="003F2F6B"/>
    <w:rsid w:val="004F0CE8"/>
    <w:rsid w:val="00531758"/>
    <w:rsid w:val="005B45F0"/>
    <w:rsid w:val="005E10CF"/>
    <w:rsid w:val="005E5402"/>
    <w:rsid w:val="00653E92"/>
    <w:rsid w:val="006B0DA9"/>
    <w:rsid w:val="007866D5"/>
    <w:rsid w:val="007D5260"/>
    <w:rsid w:val="0087762B"/>
    <w:rsid w:val="008820E4"/>
    <w:rsid w:val="00941B85"/>
    <w:rsid w:val="00957EFE"/>
    <w:rsid w:val="00A10089"/>
    <w:rsid w:val="00AF3D94"/>
    <w:rsid w:val="00CB2BC3"/>
    <w:rsid w:val="00D5287F"/>
    <w:rsid w:val="00DE6E72"/>
    <w:rsid w:val="00F1358E"/>
    <w:rsid w:val="00F21E6D"/>
    <w:rsid w:val="00FE6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1E66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21E6D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E6D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61E66"/>
    <w:pPr>
      <w:suppressAutoHyphens/>
    </w:pPr>
  </w:style>
  <w:style w:type="paragraph" w:customStyle="1" w:styleId="Heading">
    <w:name w:val="Heading"/>
    <w:basedOn w:val="Standard"/>
    <w:next w:val="Textbody"/>
    <w:rsid w:val="00261E6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261E66"/>
    <w:pPr>
      <w:spacing w:after="140" w:line="288" w:lineRule="auto"/>
    </w:pPr>
  </w:style>
  <w:style w:type="paragraph" w:styleId="List">
    <w:name w:val="List"/>
    <w:basedOn w:val="Textbody"/>
    <w:rsid w:val="00261E66"/>
  </w:style>
  <w:style w:type="paragraph" w:styleId="Caption">
    <w:name w:val="caption"/>
    <w:basedOn w:val="Standard"/>
    <w:rsid w:val="00261E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61E66"/>
    <w:pPr>
      <w:suppressLineNumbers/>
    </w:pPr>
  </w:style>
  <w:style w:type="paragraph" w:customStyle="1" w:styleId="Default">
    <w:name w:val="Default"/>
    <w:rsid w:val="00261E66"/>
    <w:pPr>
      <w:widowControl/>
      <w:suppressAutoHyphens/>
    </w:pPr>
    <w:rPr>
      <w:rFonts w:ascii="FreeSans" w:eastAsia="DejaVu Sans" w:hAnsi="FreeSans" w:cs="Liberation Sans"/>
      <w:color w:val="000000"/>
      <w:sz w:val="36"/>
    </w:rPr>
  </w:style>
  <w:style w:type="paragraph" w:customStyle="1" w:styleId="Objectwitharrow">
    <w:name w:val="Object with arrow"/>
    <w:basedOn w:val="Default"/>
    <w:rsid w:val="00261E66"/>
  </w:style>
  <w:style w:type="paragraph" w:customStyle="1" w:styleId="Objectwithshadow">
    <w:name w:val="Object with shadow"/>
    <w:basedOn w:val="Default"/>
    <w:rsid w:val="00261E66"/>
  </w:style>
  <w:style w:type="paragraph" w:customStyle="1" w:styleId="Objectwithoutfill">
    <w:name w:val="Object without fill"/>
    <w:basedOn w:val="Default"/>
    <w:rsid w:val="00261E66"/>
  </w:style>
  <w:style w:type="paragraph" w:customStyle="1" w:styleId="Objectwithnofillandnoline">
    <w:name w:val="Object with no fill and no line"/>
    <w:basedOn w:val="Default"/>
    <w:rsid w:val="00261E66"/>
  </w:style>
  <w:style w:type="paragraph" w:customStyle="1" w:styleId="Textbodyjustified">
    <w:name w:val="Text body justified"/>
    <w:basedOn w:val="Default"/>
    <w:rsid w:val="00261E66"/>
  </w:style>
  <w:style w:type="paragraph" w:customStyle="1" w:styleId="Title1">
    <w:name w:val="Title1"/>
    <w:basedOn w:val="Default"/>
    <w:rsid w:val="00261E66"/>
    <w:pPr>
      <w:jc w:val="center"/>
    </w:pPr>
  </w:style>
  <w:style w:type="paragraph" w:customStyle="1" w:styleId="Title2">
    <w:name w:val="Title2"/>
    <w:basedOn w:val="Default"/>
    <w:rsid w:val="00261E66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rsid w:val="00261E66"/>
  </w:style>
  <w:style w:type="paragraph" w:customStyle="1" w:styleId="DefaultLTGliederung1">
    <w:name w:val="Default~LT~Gliederung 1"/>
    <w:rsid w:val="00261E66"/>
    <w:pPr>
      <w:widowControl/>
      <w:suppressAutoHyphens/>
      <w:spacing w:after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DefaultLTGliederung2">
    <w:name w:val="Default~LT~Gliederung 2"/>
    <w:basedOn w:val="DefaultLTGliederung1"/>
    <w:rsid w:val="00261E66"/>
    <w:pPr>
      <w:spacing w:after="227"/>
    </w:pPr>
    <w:rPr>
      <w:sz w:val="56"/>
    </w:rPr>
  </w:style>
  <w:style w:type="paragraph" w:customStyle="1" w:styleId="DefaultLTGliederung3">
    <w:name w:val="Default~LT~Gliederung 3"/>
    <w:basedOn w:val="DefaultLTGliederung2"/>
    <w:rsid w:val="00261E66"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rsid w:val="00261E66"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rsid w:val="00261E66"/>
    <w:pPr>
      <w:spacing w:after="57"/>
    </w:pPr>
  </w:style>
  <w:style w:type="paragraph" w:customStyle="1" w:styleId="DefaultLTGliederung6">
    <w:name w:val="Default~LT~Gliederung 6"/>
    <w:basedOn w:val="DefaultLTGliederung5"/>
    <w:rsid w:val="00261E66"/>
  </w:style>
  <w:style w:type="paragraph" w:customStyle="1" w:styleId="DefaultLTGliederung7">
    <w:name w:val="Default~LT~Gliederung 7"/>
    <w:basedOn w:val="DefaultLTGliederung6"/>
    <w:rsid w:val="00261E66"/>
  </w:style>
  <w:style w:type="paragraph" w:customStyle="1" w:styleId="DefaultLTGliederung8">
    <w:name w:val="Default~LT~Gliederung 8"/>
    <w:basedOn w:val="DefaultLTGliederung7"/>
    <w:rsid w:val="00261E66"/>
  </w:style>
  <w:style w:type="paragraph" w:customStyle="1" w:styleId="DefaultLTGliederung9">
    <w:name w:val="Default~LT~Gliederung 9"/>
    <w:basedOn w:val="DefaultLTGliederung8"/>
    <w:rsid w:val="00261E66"/>
  </w:style>
  <w:style w:type="paragraph" w:customStyle="1" w:styleId="DefaultLTTitel">
    <w:name w:val="Default~LT~Titel"/>
    <w:rsid w:val="00261E66"/>
    <w:pPr>
      <w:widowControl/>
      <w:suppressAutoHyphens/>
      <w:jc w:val="center"/>
    </w:pPr>
    <w:rPr>
      <w:rFonts w:ascii="FreeSans" w:eastAsia="DejaVu Sans" w:hAnsi="FreeSans" w:cs="Liberation Sans"/>
      <w:color w:val="000000"/>
      <w:sz w:val="88"/>
    </w:rPr>
  </w:style>
  <w:style w:type="paragraph" w:customStyle="1" w:styleId="DefaultLTUntertitel">
    <w:name w:val="Default~LT~Untertitel"/>
    <w:rsid w:val="00261E66"/>
    <w:pPr>
      <w:widowControl/>
      <w:suppressAutoHyphens/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DefaultLTNotizen">
    <w:name w:val="Default~LT~Notizen"/>
    <w:rsid w:val="00261E66"/>
    <w:pPr>
      <w:widowControl/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DefaultLTHintergrundobjekte">
    <w:name w:val="Default~LT~Hintergrundobjekte"/>
    <w:rsid w:val="00261E66"/>
    <w:pPr>
      <w:widowControl/>
      <w:suppressAutoHyphens/>
    </w:pPr>
    <w:rPr>
      <w:rFonts w:eastAsia="DejaVu Sans" w:cs="Liberation Sans"/>
    </w:rPr>
  </w:style>
  <w:style w:type="paragraph" w:customStyle="1" w:styleId="DefaultLTHintergrund">
    <w:name w:val="Default~LT~Hintergrund"/>
    <w:rsid w:val="00261E66"/>
    <w:pPr>
      <w:widowControl/>
      <w:suppressAutoHyphens/>
    </w:pPr>
    <w:rPr>
      <w:rFonts w:eastAsia="DejaVu Sans" w:cs="Liberation Sans"/>
    </w:rPr>
  </w:style>
  <w:style w:type="paragraph" w:customStyle="1" w:styleId="default0">
    <w:name w:val="default"/>
    <w:rsid w:val="00261E66"/>
    <w:pPr>
      <w:widowControl/>
      <w:suppressAutoHyphens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  <w:rsid w:val="00261E66"/>
  </w:style>
  <w:style w:type="paragraph" w:customStyle="1" w:styleId="gray2">
    <w:name w:val="gray2"/>
    <w:basedOn w:val="default0"/>
    <w:rsid w:val="00261E66"/>
  </w:style>
  <w:style w:type="paragraph" w:customStyle="1" w:styleId="gray3">
    <w:name w:val="gray3"/>
    <w:basedOn w:val="default0"/>
    <w:rsid w:val="00261E66"/>
  </w:style>
  <w:style w:type="paragraph" w:customStyle="1" w:styleId="bw1">
    <w:name w:val="bw1"/>
    <w:basedOn w:val="default0"/>
    <w:rsid w:val="00261E66"/>
  </w:style>
  <w:style w:type="paragraph" w:customStyle="1" w:styleId="bw2">
    <w:name w:val="bw2"/>
    <w:basedOn w:val="default0"/>
    <w:rsid w:val="00261E66"/>
  </w:style>
  <w:style w:type="paragraph" w:customStyle="1" w:styleId="bw3">
    <w:name w:val="bw3"/>
    <w:basedOn w:val="default0"/>
    <w:rsid w:val="00261E66"/>
  </w:style>
  <w:style w:type="paragraph" w:customStyle="1" w:styleId="orange1">
    <w:name w:val="orange1"/>
    <w:basedOn w:val="default0"/>
    <w:rsid w:val="00261E66"/>
  </w:style>
  <w:style w:type="paragraph" w:customStyle="1" w:styleId="orange2">
    <w:name w:val="orange2"/>
    <w:basedOn w:val="default0"/>
    <w:rsid w:val="00261E66"/>
  </w:style>
  <w:style w:type="paragraph" w:customStyle="1" w:styleId="orange3">
    <w:name w:val="orange3"/>
    <w:basedOn w:val="default0"/>
    <w:rsid w:val="00261E66"/>
  </w:style>
  <w:style w:type="paragraph" w:customStyle="1" w:styleId="turquoise1">
    <w:name w:val="turquoise1"/>
    <w:basedOn w:val="default0"/>
    <w:rsid w:val="00261E66"/>
  </w:style>
  <w:style w:type="paragraph" w:customStyle="1" w:styleId="turquoise2">
    <w:name w:val="turquoise2"/>
    <w:basedOn w:val="default0"/>
    <w:rsid w:val="00261E66"/>
  </w:style>
  <w:style w:type="paragraph" w:customStyle="1" w:styleId="turquoise3">
    <w:name w:val="turquoise3"/>
    <w:basedOn w:val="default0"/>
    <w:rsid w:val="00261E66"/>
  </w:style>
  <w:style w:type="paragraph" w:customStyle="1" w:styleId="blue1">
    <w:name w:val="blue1"/>
    <w:basedOn w:val="default0"/>
    <w:rsid w:val="00261E66"/>
  </w:style>
  <w:style w:type="paragraph" w:customStyle="1" w:styleId="blue2">
    <w:name w:val="blue2"/>
    <w:basedOn w:val="default0"/>
    <w:rsid w:val="00261E66"/>
  </w:style>
  <w:style w:type="paragraph" w:customStyle="1" w:styleId="blue3">
    <w:name w:val="blue3"/>
    <w:basedOn w:val="default0"/>
    <w:rsid w:val="00261E66"/>
  </w:style>
  <w:style w:type="paragraph" w:customStyle="1" w:styleId="sun1">
    <w:name w:val="sun1"/>
    <w:basedOn w:val="default0"/>
    <w:rsid w:val="00261E66"/>
  </w:style>
  <w:style w:type="paragraph" w:customStyle="1" w:styleId="sun2">
    <w:name w:val="sun2"/>
    <w:basedOn w:val="default0"/>
    <w:rsid w:val="00261E66"/>
  </w:style>
  <w:style w:type="paragraph" w:customStyle="1" w:styleId="sun3">
    <w:name w:val="sun3"/>
    <w:basedOn w:val="default0"/>
    <w:rsid w:val="00261E66"/>
  </w:style>
  <w:style w:type="paragraph" w:customStyle="1" w:styleId="earth1">
    <w:name w:val="earth1"/>
    <w:basedOn w:val="default0"/>
    <w:rsid w:val="00261E66"/>
  </w:style>
  <w:style w:type="paragraph" w:customStyle="1" w:styleId="earth2">
    <w:name w:val="earth2"/>
    <w:basedOn w:val="default0"/>
    <w:rsid w:val="00261E66"/>
  </w:style>
  <w:style w:type="paragraph" w:customStyle="1" w:styleId="earth3">
    <w:name w:val="earth3"/>
    <w:basedOn w:val="default0"/>
    <w:rsid w:val="00261E66"/>
  </w:style>
  <w:style w:type="paragraph" w:customStyle="1" w:styleId="green1">
    <w:name w:val="green1"/>
    <w:basedOn w:val="default0"/>
    <w:rsid w:val="00261E66"/>
  </w:style>
  <w:style w:type="paragraph" w:customStyle="1" w:styleId="green2">
    <w:name w:val="green2"/>
    <w:basedOn w:val="default0"/>
    <w:rsid w:val="00261E66"/>
  </w:style>
  <w:style w:type="paragraph" w:customStyle="1" w:styleId="green3">
    <w:name w:val="green3"/>
    <w:basedOn w:val="default0"/>
    <w:rsid w:val="00261E66"/>
  </w:style>
  <w:style w:type="paragraph" w:customStyle="1" w:styleId="seetang1">
    <w:name w:val="seetang1"/>
    <w:basedOn w:val="default0"/>
    <w:rsid w:val="00261E66"/>
  </w:style>
  <w:style w:type="paragraph" w:customStyle="1" w:styleId="seetang2">
    <w:name w:val="seetang2"/>
    <w:basedOn w:val="default0"/>
    <w:rsid w:val="00261E66"/>
  </w:style>
  <w:style w:type="paragraph" w:customStyle="1" w:styleId="seetang3">
    <w:name w:val="seetang3"/>
    <w:basedOn w:val="default0"/>
    <w:rsid w:val="00261E66"/>
  </w:style>
  <w:style w:type="paragraph" w:customStyle="1" w:styleId="lightblue1">
    <w:name w:val="lightblue1"/>
    <w:basedOn w:val="default0"/>
    <w:rsid w:val="00261E66"/>
  </w:style>
  <w:style w:type="paragraph" w:customStyle="1" w:styleId="lightblue2">
    <w:name w:val="lightblue2"/>
    <w:basedOn w:val="default0"/>
    <w:rsid w:val="00261E66"/>
  </w:style>
  <w:style w:type="paragraph" w:customStyle="1" w:styleId="lightblue3">
    <w:name w:val="lightblue3"/>
    <w:basedOn w:val="default0"/>
    <w:rsid w:val="00261E66"/>
  </w:style>
  <w:style w:type="paragraph" w:customStyle="1" w:styleId="yellow1">
    <w:name w:val="yellow1"/>
    <w:basedOn w:val="default0"/>
    <w:rsid w:val="00261E66"/>
  </w:style>
  <w:style w:type="paragraph" w:customStyle="1" w:styleId="yellow2">
    <w:name w:val="yellow2"/>
    <w:basedOn w:val="default0"/>
    <w:rsid w:val="00261E66"/>
  </w:style>
  <w:style w:type="paragraph" w:customStyle="1" w:styleId="yellow3">
    <w:name w:val="yellow3"/>
    <w:basedOn w:val="default0"/>
    <w:rsid w:val="00261E66"/>
  </w:style>
  <w:style w:type="paragraph" w:customStyle="1" w:styleId="Backgroundobjects">
    <w:name w:val="Background objects"/>
    <w:rsid w:val="00261E66"/>
    <w:pPr>
      <w:widowControl/>
      <w:suppressAutoHyphens/>
    </w:pPr>
    <w:rPr>
      <w:rFonts w:eastAsia="DejaVu Sans" w:cs="Liberation Sans"/>
    </w:rPr>
  </w:style>
  <w:style w:type="paragraph" w:customStyle="1" w:styleId="Background">
    <w:name w:val="Background"/>
    <w:rsid w:val="00261E66"/>
    <w:pPr>
      <w:widowControl/>
      <w:suppressAutoHyphens/>
    </w:pPr>
    <w:rPr>
      <w:rFonts w:eastAsia="DejaVu Sans" w:cs="Liberation Sans"/>
    </w:rPr>
  </w:style>
  <w:style w:type="paragraph" w:customStyle="1" w:styleId="Notes">
    <w:name w:val="Notes"/>
    <w:rsid w:val="00261E66"/>
    <w:pPr>
      <w:widowControl/>
      <w:suppressAutoHyphens/>
      <w:ind w:left="340"/>
    </w:pPr>
    <w:rPr>
      <w:rFonts w:ascii="Lohit Hindi" w:eastAsia="DejaVu Sans" w:hAnsi="Lohit Hindi" w:cs="Liberation Sans"/>
      <w:color w:val="000000"/>
      <w:sz w:val="58"/>
    </w:rPr>
  </w:style>
  <w:style w:type="paragraph" w:customStyle="1" w:styleId="Outline1">
    <w:name w:val="Outline 1"/>
    <w:rsid w:val="00261E66"/>
    <w:pPr>
      <w:widowControl/>
      <w:suppressAutoHyphens/>
      <w:spacing w:after="282"/>
    </w:pPr>
    <w:rPr>
      <w:rFonts w:ascii="Lohit Hindi" w:eastAsia="DejaVu Sans" w:hAnsi="Lohit Hindi" w:cs="Liberation Sans"/>
      <w:color w:val="000000"/>
      <w:sz w:val="64"/>
    </w:rPr>
  </w:style>
  <w:style w:type="paragraph" w:customStyle="1" w:styleId="Outline2">
    <w:name w:val="Outline 2"/>
    <w:basedOn w:val="Outline1"/>
    <w:rsid w:val="00261E66"/>
    <w:pPr>
      <w:spacing w:after="226"/>
    </w:pPr>
    <w:rPr>
      <w:sz w:val="56"/>
    </w:rPr>
  </w:style>
  <w:style w:type="paragraph" w:customStyle="1" w:styleId="Outline3">
    <w:name w:val="Outline 3"/>
    <w:basedOn w:val="Outline2"/>
    <w:rsid w:val="00261E66"/>
    <w:pPr>
      <w:spacing w:after="168"/>
    </w:pPr>
    <w:rPr>
      <w:sz w:val="48"/>
    </w:rPr>
  </w:style>
  <w:style w:type="paragraph" w:customStyle="1" w:styleId="Outline4">
    <w:name w:val="Outline 4"/>
    <w:basedOn w:val="Outline3"/>
    <w:rsid w:val="00261E66"/>
    <w:pPr>
      <w:spacing w:after="112"/>
    </w:pPr>
    <w:rPr>
      <w:sz w:val="40"/>
    </w:rPr>
  </w:style>
  <w:style w:type="paragraph" w:customStyle="1" w:styleId="Outline5">
    <w:name w:val="Outline 5"/>
    <w:basedOn w:val="Outline4"/>
    <w:rsid w:val="00261E66"/>
    <w:pPr>
      <w:spacing w:after="56"/>
    </w:pPr>
  </w:style>
  <w:style w:type="paragraph" w:customStyle="1" w:styleId="Outline6">
    <w:name w:val="Outline 6"/>
    <w:basedOn w:val="Outline5"/>
    <w:rsid w:val="00261E66"/>
  </w:style>
  <w:style w:type="paragraph" w:customStyle="1" w:styleId="Outline7">
    <w:name w:val="Outline 7"/>
    <w:basedOn w:val="Outline6"/>
    <w:rsid w:val="00261E66"/>
  </w:style>
  <w:style w:type="paragraph" w:customStyle="1" w:styleId="Outline8">
    <w:name w:val="Outline 8"/>
    <w:basedOn w:val="Outline7"/>
    <w:rsid w:val="00261E66"/>
  </w:style>
  <w:style w:type="paragraph" w:customStyle="1" w:styleId="Outline9">
    <w:name w:val="Outline 9"/>
    <w:basedOn w:val="Outline8"/>
    <w:rsid w:val="00261E66"/>
  </w:style>
  <w:style w:type="paragraph" w:customStyle="1" w:styleId="LushGreenLTGliederung1">
    <w:name w:val="LushGreen~LT~Gliederung 1"/>
    <w:rsid w:val="00261E66"/>
    <w:pPr>
      <w:widowControl/>
      <w:suppressAutoHyphens/>
      <w:spacing w:after="282"/>
    </w:pPr>
    <w:rPr>
      <w:rFonts w:ascii="Lohit Hindi" w:eastAsia="DejaVu Sans" w:hAnsi="Lohit Hindi" w:cs="Liberation Sans"/>
      <w:color w:val="000000"/>
      <w:sz w:val="64"/>
    </w:rPr>
  </w:style>
  <w:style w:type="paragraph" w:customStyle="1" w:styleId="LushGreenLTGliederung2">
    <w:name w:val="LushGreen~LT~Gliederung 2"/>
    <w:basedOn w:val="LushGreenLTGliederung1"/>
    <w:rsid w:val="00261E66"/>
    <w:pPr>
      <w:spacing w:after="226"/>
    </w:pPr>
    <w:rPr>
      <w:sz w:val="56"/>
    </w:rPr>
  </w:style>
  <w:style w:type="paragraph" w:customStyle="1" w:styleId="LushGreenLTGliederung3">
    <w:name w:val="LushGreen~LT~Gliederung 3"/>
    <w:basedOn w:val="LushGreenLTGliederung2"/>
    <w:rsid w:val="00261E66"/>
    <w:pPr>
      <w:spacing w:after="168"/>
    </w:pPr>
    <w:rPr>
      <w:sz w:val="48"/>
    </w:rPr>
  </w:style>
  <w:style w:type="paragraph" w:customStyle="1" w:styleId="LushGreenLTGliederung4">
    <w:name w:val="LushGreen~LT~Gliederung 4"/>
    <w:basedOn w:val="LushGreenLTGliederung3"/>
    <w:rsid w:val="00261E66"/>
    <w:pPr>
      <w:spacing w:after="112"/>
    </w:pPr>
    <w:rPr>
      <w:sz w:val="40"/>
    </w:rPr>
  </w:style>
  <w:style w:type="paragraph" w:customStyle="1" w:styleId="LushGreenLTGliederung5">
    <w:name w:val="LushGreen~LT~Gliederung 5"/>
    <w:basedOn w:val="LushGreenLTGliederung4"/>
    <w:rsid w:val="00261E66"/>
    <w:pPr>
      <w:spacing w:after="56"/>
    </w:pPr>
  </w:style>
  <w:style w:type="paragraph" w:customStyle="1" w:styleId="LushGreenLTGliederung6">
    <w:name w:val="LushGreen~LT~Gliederung 6"/>
    <w:basedOn w:val="LushGreenLTGliederung5"/>
    <w:rsid w:val="00261E66"/>
  </w:style>
  <w:style w:type="paragraph" w:customStyle="1" w:styleId="LushGreenLTGliederung7">
    <w:name w:val="LushGreen~LT~Gliederung 7"/>
    <w:basedOn w:val="LushGreenLTGliederung6"/>
    <w:rsid w:val="00261E66"/>
  </w:style>
  <w:style w:type="paragraph" w:customStyle="1" w:styleId="LushGreenLTGliederung8">
    <w:name w:val="LushGreen~LT~Gliederung 8"/>
    <w:basedOn w:val="LushGreenLTGliederung7"/>
    <w:rsid w:val="00261E66"/>
  </w:style>
  <w:style w:type="paragraph" w:customStyle="1" w:styleId="LushGreenLTGliederung9">
    <w:name w:val="LushGreen~LT~Gliederung 9"/>
    <w:basedOn w:val="LushGreenLTGliederung8"/>
    <w:rsid w:val="00261E66"/>
  </w:style>
  <w:style w:type="paragraph" w:customStyle="1" w:styleId="LushGreenLTTitel">
    <w:name w:val="LushGreen~LT~Titel"/>
    <w:rsid w:val="00261E66"/>
    <w:pPr>
      <w:widowControl/>
      <w:suppressAutoHyphens/>
      <w:jc w:val="center"/>
    </w:pPr>
    <w:rPr>
      <w:rFonts w:ascii="Lohit Hindi" w:eastAsia="DejaVu Sans" w:hAnsi="Lohit Hindi" w:cs="Liberation Sans"/>
      <w:color w:val="000000"/>
      <w:sz w:val="88"/>
    </w:rPr>
  </w:style>
  <w:style w:type="paragraph" w:customStyle="1" w:styleId="LushGreenLTUntertitel">
    <w:name w:val="LushGreen~LT~Untertitel"/>
    <w:rsid w:val="00261E66"/>
    <w:pPr>
      <w:widowControl/>
      <w:suppressAutoHyphens/>
      <w:jc w:val="center"/>
    </w:pPr>
    <w:rPr>
      <w:rFonts w:ascii="Lohit Hindi" w:eastAsia="DejaVu Sans" w:hAnsi="Lohit Hindi" w:cs="Liberation Sans"/>
      <w:color w:val="000000"/>
      <w:sz w:val="64"/>
    </w:rPr>
  </w:style>
  <w:style w:type="paragraph" w:customStyle="1" w:styleId="LushGreenLTNotizen">
    <w:name w:val="LushGreen~LT~Notizen"/>
    <w:rsid w:val="00261E66"/>
    <w:pPr>
      <w:widowControl/>
      <w:suppressAutoHyphens/>
      <w:ind w:left="340"/>
    </w:pPr>
    <w:rPr>
      <w:rFonts w:ascii="Lohit Hindi" w:eastAsia="DejaVu Sans" w:hAnsi="Lohit Hindi" w:cs="Liberation Sans"/>
      <w:color w:val="000000"/>
      <w:sz w:val="58"/>
    </w:rPr>
  </w:style>
  <w:style w:type="paragraph" w:customStyle="1" w:styleId="LushGreenLTHintergrundobjekte">
    <w:name w:val="LushGreen~LT~Hintergrundobjekte"/>
    <w:rsid w:val="00261E66"/>
    <w:pPr>
      <w:widowControl/>
      <w:suppressAutoHyphens/>
    </w:pPr>
    <w:rPr>
      <w:rFonts w:eastAsia="DejaVu Sans" w:cs="Liberation Sans"/>
    </w:rPr>
  </w:style>
  <w:style w:type="paragraph" w:customStyle="1" w:styleId="LushGreenLTHintergrund">
    <w:name w:val="LushGreen~LT~Hintergrund"/>
    <w:rsid w:val="00261E66"/>
    <w:pPr>
      <w:widowControl/>
      <w:suppressAutoHyphens/>
    </w:pPr>
    <w:rPr>
      <w:rFonts w:eastAsia="DejaVu Sans" w:cs="Liberation Sans"/>
    </w:rPr>
  </w:style>
  <w:style w:type="character" w:customStyle="1" w:styleId="Internetlink">
    <w:name w:val="Internet link"/>
    <w:rsid w:val="00261E66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E6D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F21E6D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6AAF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E6AAF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FE6A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AA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AAF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FE6AA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E6AA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E6AA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E6AAF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15DE2FF3A441F2860BC587B5061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C2D43-287E-497D-9EE0-1EAAF18B9AD5}"/>
      </w:docPartPr>
      <w:docPartBody>
        <w:p w:rsidR="00000000" w:rsidRDefault="00D7736A" w:rsidP="00D7736A">
          <w:pPr>
            <w:pStyle w:val="EF15DE2FF3A441F2860BC587B506125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AC46352414E4EC192486C5EA1C38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187BC-F959-4E08-AEB9-B8790822D644}"/>
      </w:docPartPr>
      <w:docPartBody>
        <w:p w:rsidR="00000000" w:rsidRDefault="00D7736A" w:rsidP="00D7736A">
          <w:pPr>
            <w:pStyle w:val="1AC46352414E4EC192486C5EA1C38DE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7736A"/>
    <w:rsid w:val="00D77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CDAB0807814D8F9A39F07BA5FC7A17">
    <w:name w:val="E6CDAB0807814D8F9A39F07BA5FC7A17"/>
    <w:rsid w:val="00D7736A"/>
  </w:style>
  <w:style w:type="paragraph" w:customStyle="1" w:styleId="EF15DE2FF3A441F2860BC587B506125E">
    <w:name w:val="EF15DE2FF3A441F2860BC587B506125E"/>
    <w:rsid w:val="00D7736A"/>
  </w:style>
  <w:style w:type="paragraph" w:customStyle="1" w:styleId="1AC46352414E4EC192486C5EA1C38DE7">
    <w:name w:val="1AC46352414E4EC192486C5EA1C38DE7"/>
    <w:rsid w:val="00D7736A"/>
  </w:style>
  <w:style w:type="paragraph" w:customStyle="1" w:styleId="CC250A3BDF854CC4A0904B49E880ACA9">
    <w:name w:val="CC250A3BDF854CC4A0904B49E880ACA9"/>
    <w:rsid w:val="00D773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D274E3-E41A-4D3C-A82A-A9C9785AA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Structure of R</vt:lpstr>
    </vt:vector>
  </TitlesOfParts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Structure of R</dc:title>
  <dc:creator>Sanghpriya</dc:creator>
  <cp:lastModifiedBy>Sanghpriya</cp:lastModifiedBy>
  <cp:revision>20</cp:revision>
  <dcterms:created xsi:type="dcterms:W3CDTF">2017-09-17T12:56:00Z</dcterms:created>
  <dcterms:modified xsi:type="dcterms:W3CDTF">2017-09-17T16:28:00Z</dcterms:modified>
</cp:coreProperties>
</file>